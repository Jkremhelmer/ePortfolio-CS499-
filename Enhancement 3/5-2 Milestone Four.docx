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D5B1" w14:textId="77777777" w:rsidR="002C79E6" w:rsidRDefault="002C79E6" w:rsidP="002C79E6"/>
    <w:p w14:paraId="7E52BB38" w14:textId="77777777" w:rsidR="002C79E6" w:rsidRDefault="002C79E6" w:rsidP="002C79E6"/>
    <w:p w14:paraId="46E53DF7" w14:textId="77777777" w:rsidR="002C79E6" w:rsidRDefault="002C79E6" w:rsidP="002C79E6"/>
    <w:p w14:paraId="638718DA" w14:textId="77777777" w:rsidR="002C79E6" w:rsidRDefault="002C79E6" w:rsidP="002C79E6"/>
    <w:p w14:paraId="50D14128" w14:textId="77777777" w:rsidR="002C79E6" w:rsidRDefault="002C79E6" w:rsidP="002C79E6"/>
    <w:p w14:paraId="06BD6CD5" w14:textId="455FE56C" w:rsidR="6A36C4BF" w:rsidRPr="00B863FB" w:rsidRDefault="00043135" w:rsidP="00B863FB">
      <w:pPr>
        <w:pStyle w:val="Title"/>
      </w:pPr>
      <w:r>
        <w:t xml:space="preserve">Milestone </w:t>
      </w:r>
      <w:r w:rsidR="0006587B">
        <w:t>Four</w:t>
      </w:r>
      <w:r>
        <w:t xml:space="preserve"> </w:t>
      </w:r>
      <w:r w:rsidR="00261F4A">
        <w:t>Narrative</w:t>
      </w:r>
    </w:p>
    <w:p w14:paraId="2C04DDEE" w14:textId="36188FC4" w:rsidR="201D26C8" w:rsidRDefault="201D26C8" w:rsidP="002C79E6">
      <w:pPr>
        <w:pStyle w:val="Subtitle"/>
      </w:pPr>
    </w:p>
    <w:p w14:paraId="51C2AFED" w14:textId="229F963D" w:rsidR="00A417C1" w:rsidRDefault="00893022" w:rsidP="002C79E6">
      <w:pPr>
        <w:pStyle w:val="Subtitle"/>
      </w:pPr>
      <w:r>
        <w:t>Jason Kremhelmer</w:t>
      </w:r>
    </w:p>
    <w:p w14:paraId="34E40757" w14:textId="4CDD3C9B" w:rsidR="002C79E6" w:rsidRDefault="00893022" w:rsidP="002C79E6">
      <w:pPr>
        <w:pStyle w:val="Subtitle"/>
      </w:pPr>
      <w:r>
        <w:t>Southern New Hampshire University</w:t>
      </w:r>
    </w:p>
    <w:p w14:paraId="2AFA7231" w14:textId="09B597BC" w:rsidR="002C79E6" w:rsidRDefault="00893022" w:rsidP="002C79E6">
      <w:pPr>
        <w:pStyle w:val="Subtitle"/>
      </w:pPr>
      <w:r>
        <w:t>CS-499:</w:t>
      </w:r>
      <w:r w:rsidR="002C79E6">
        <w:t xml:space="preserve"> </w:t>
      </w:r>
      <w:r>
        <w:t>Computer Science Capstone</w:t>
      </w:r>
    </w:p>
    <w:p w14:paraId="64FB969E" w14:textId="549209E2" w:rsidR="002C79E6" w:rsidRDefault="00893022" w:rsidP="002C79E6">
      <w:pPr>
        <w:pStyle w:val="Subtitle"/>
      </w:pPr>
      <w:r>
        <w:t>Dr. Maciosek</w:t>
      </w:r>
    </w:p>
    <w:p w14:paraId="22CE1CEB" w14:textId="1F2BF4F8" w:rsidR="201D26C8" w:rsidRDefault="00893022" w:rsidP="002C79E6">
      <w:pPr>
        <w:pStyle w:val="Subtitle"/>
      </w:pPr>
      <w:r>
        <w:t>1</w:t>
      </w:r>
      <w:r w:rsidR="0006587B">
        <w:t>2</w:t>
      </w:r>
      <w:r>
        <w:t>/</w:t>
      </w:r>
      <w:r w:rsidR="0006587B">
        <w:t>01</w:t>
      </w:r>
      <w:r>
        <w:t>/2024</w:t>
      </w:r>
    </w:p>
    <w:p w14:paraId="58381DF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BE2683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7C4FDD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4BF91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A030E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14C0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4DE21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9A7630" w14:textId="77777777" w:rsidR="00FE6389" w:rsidRDefault="000D4642" w:rsidP="00043135">
      <w:pPr>
        <w:pStyle w:val="Heading1"/>
        <w:ind w:left="720"/>
        <w:jc w:val="left"/>
      </w:pPr>
      <w:r>
        <w:br w:type="page"/>
      </w:r>
    </w:p>
    <w:p w14:paraId="28D96C50" w14:textId="3C9ED0E6" w:rsidR="00FE6389" w:rsidRDefault="00FE6389" w:rsidP="00043135">
      <w:pPr>
        <w:pStyle w:val="Heading1"/>
        <w:ind w:left="720"/>
        <w:jc w:val="left"/>
      </w:pPr>
      <w:r w:rsidRPr="00FE6389">
        <w:lastRenderedPageBreak/>
        <w:t>Briefly describe the artifact. What is it? When was it created</w:t>
      </w:r>
    </w:p>
    <w:p w14:paraId="6E225339" w14:textId="7A36B047" w:rsidR="00FE6389" w:rsidRDefault="00FE6389" w:rsidP="00FE6389">
      <w:r>
        <w:t>The artifact that I am using is a scene from CS330. It is a basic 3D scene rendered from a 2D image. The initial code was created by Brian Battersby – SNHU Instructor, Nov 1</w:t>
      </w:r>
      <w:r w:rsidRPr="00FE6389">
        <w:rPr>
          <w:vertAlign w:val="superscript"/>
        </w:rPr>
        <w:t>st</w:t>
      </w:r>
      <w:r>
        <w:t>, 2023. My work with this code was completed Oct 19</w:t>
      </w:r>
      <w:r w:rsidRPr="00FE6389">
        <w:rPr>
          <w:vertAlign w:val="superscript"/>
        </w:rPr>
        <w:t>th</w:t>
      </w:r>
      <w:r>
        <w:t xml:space="preserve">, 2024. </w:t>
      </w:r>
    </w:p>
    <w:p w14:paraId="19123870" w14:textId="77777777" w:rsidR="00FE6389" w:rsidRDefault="00FE6389" w:rsidP="00FE6389"/>
    <w:p w14:paraId="43CDD347" w14:textId="1BEF2B26" w:rsidR="00FE6389" w:rsidRDefault="00FE6389" w:rsidP="00FE6389">
      <w:pPr>
        <w:pStyle w:val="Heading1"/>
      </w:pPr>
      <w:r>
        <w:t>J</w:t>
      </w:r>
      <w:r w:rsidRPr="00FE6389">
        <w:t xml:space="preserve">ustify the inclusion of the artifact in your ePortfolio. Why did you select this item? What specific components of the artifact showcase your skills and abilities in software development? How </w:t>
      </w:r>
      <w:proofErr w:type="gramStart"/>
      <w:r w:rsidRPr="00FE6389">
        <w:t>was</w:t>
      </w:r>
      <w:proofErr w:type="gramEnd"/>
      <w:r w:rsidRPr="00FE6389">
        <w:t xml:space="preserve"> the artifact improved?</w:t>
      </w:r>
    </w:p>
    <w:p w14:paraId="45D2A738" w14:textId="7B09F25F" w:rsidR="00FE6389" w:rsidRDefault="00FE6389" w:rsidP="00FE6389">
      <w:r>
        <w:t>I am including this artifact in my ePortfolio, as this is what I would like to do with my CS knowledge. I would like to create 3D renderings for people to enjoy. The components that I will be using to showcase my abilities are in the SceneManager.cpp</w:t>
      </w:r>
      <w:r w:rsidR="00261F4A">
        <w:t>, MainCode.cpp, and ViewManager.cpp</w:t>
      </w:r>
      <w:r>
        <w:t xml:space="preserve">. This is where the meat and potatoes are for the scene. I have improved efficiency in the code, removed redundant coding, corrected errors in some of the codework, as well as commented on the sections of improvement. </w:t>
      </w:r>
    </w:p>
    <w:p w14:paraId="0A2DAB3A" w14:textId="77777777" w:rsidR="00FE6389" w:rsidRDefault="00FE6389" w:rsidP="00FE6389"/>
    <w:p w14:paraId="68B40536" w14:textId="45631B12" w:rsidR="00FE6389" w:rsidRDefault="00FE6389" w:rsidP="00FE6389">
      <w:pPr>
        <w:pStyle w:val="Heading1"/>
      </w:pPr>
      <w:r>
        <w:t>D</w:t>
      </w:r>
      <w:r w:rsidRPr="00FE6389">
        <w:t>id you meet the course outcomes you planned to meet with this enhancement in Module One? Do you have any updates to your outcome-coverage plans?</w:t>
      </w:r>
    </w:p>
    <w:p w14:paraId="09E0C30F" w14:textId="2C15DCBA" w:rsidR="00FE6389" w:rsidRDefault="00FE6389" w:rsidP="00FE6389">
      <w:r>
        <w:t xml:space="preserve">I am working on meeting my plans outlined in module 1. By the completion of this course, I will have either completed the planned updates or </w:t>
      </w:r>
      <w:r w:rsidR="00261F4A">
        <w:t>revised</w:t>
      </w:r>
      <w:r>
        <w:t xml:space="preserve"> the plan to coincide with the updates I have made. </w:t>
      </w:r>
    </w:p>
    <w:p w14:paraId="3393D3D6" w14:textId="77777777" w:rsidR="00FE6389" w:rsidRDefault="00FE6389" w:rsidP="00FE6389"/>
    <w:p w14:paraId="31DE0A71" w14:textId="41159E53" w:rsidR="00FE6389" w:rsidRDefault="00FE6389" w:rsidP="00FE6389">
      <w:pPr>
        <w:pStyle w:val="Heading1"/>
      </w:pPr>
      <w:r>
        <w:lastRenderedPageBreak/>
        <w:t>R</w:t>
      </w:r>
      <w:r w:rsidRPr="00FE6389">
        <w:t>eflect on the process of enhancing and modifying the artifact. What did you learn as you were creating it and improving it? What challenges did you face?</w:t>
      </w:r>
    </w:p>
    <w:p w14:paraId="257E58F5" w14:textId="773862AE" w:rsidR="00FE6389" w:rsidRDefault="00CF4290" w:rsidP="00FE6389">
      <w:r>
        <w:t xml:space="preserve">While I was improving on the code I am learning that some of the planned improvements are going to be more complicated that originally thought. As I am going through, I am learning new techniques to improve and modify code. Some of the challenges I faced were just the way to update the code. I have the concept in my head, just putting it into action is harder than anticipated. </w:t>
      </w:r>
    </w:p>
    <w:p w14:paraId="1DD9979A" w14:textId="77777777" w:rsidR="00CF4290" w:rsidRPr="00FE6389" w:rsidRDefault="00CF4290" w:rsidP="00FE6389"/>
    <w:p w14:paraId="2C510CEE" w14:textId="0FB4DEF1" w:rsidR="00D3202B" w:rsidRDefault="00043135" w:rsidP="00043135">
      <w:pPr>
        <w:pStyle w:val="Heading1"/>
        <w:ind w:left="720"/>
        <w:jc w:val="left"/>
      </w:pPr>
      <w:r>
        <w:t>Updates to the base code</w:t>
      </w:r>
    </w:p>
    <w:p w14:paraId="5F729358" w14:textId="1FB459D2" w:rsidR="00261F4A" w:rsidRPr="0006587B" w:rsidRDefault="00043135" w:rsidP="0006587B">
      <w:r>
        <w:t xml:space="preserve">The updates that I have completed to this point </w:t>
      </w:r>
      <w:r w:rsidR="00224592">
        <w:t xml:space="preserve">in the </w:t>
      </w:r>
      <w:r w:rsidR="0006587B">
        <w:t>MainCode</w:t>
      </w:r>
      <w:r w:rsidR="00224592">
        <w:t>.cpp are</w:t>
      </w:r>
      <w:r w:rsidR="0006587B">
        <w:t>:</w:t>
      </w:r>
    </w:p>
    <w:p w14:paraId="79947F4E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F51E93A" w14:textId="77777777" w:rsidR="0006587B" w:rsidRPr="0006587B" w:rsidRDefault="0006587B" w:rsidP="0006587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008000"/>
          <w:sz w:val="19"/>
          <w:szCs w:val="19"/>
        </w:rPr>
        <w:t>// GLM Math Header inclusions</w:t>
      </w:r>
    </w:p>
    <w:p w14:paraId="146D456B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glm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/glm.hpp&gt;</w:t>
      </w:r>
    </w:p>
    <w:p w14:paraId="3F0CCA33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glm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gtc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/matrix_transform.hpp&gt;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008000"/>
          <w:sz w:val="19"/>
          <w:szCs w:val="19"/>
        </w:rPr>
        <w:t xml:space="preserve">//updated to include OpenGL </w:t>
      </w:r>
      <w:proofErr w:type="spellStart"/>
      <w:r w:rsidRPr="0006587B">
        <w:rPr>
          <w:rFonts w:ascii="Cascadia Mono" w:hAnsi="Cascadia Mono" w:cs="Cascadia Mono"/>
          <w:color w:val="008000"/>
          <w:sz w:val="19"/>
          <w:szCs w:val="19"/>
        </w:rPr>
        <w:t>Mathmatics</w:t>
      </w:r>
      <w:proofErr w:type="spellEnd"/>
      <w:r w:rsidRPr="0006587B">
        <w:rPr>
          <w:rFonts w:ascii="Cascadia Mono" w:hAnsi="Cascadia Mono" w:cs="Cascadia Mono"/>
          <w:color w:val="008000"/>
          <w:sz w:val="19"/>
          <w:szCs w:val="19"/>
        </w:rPr>
        <w:t xml:space="preserve"> to improve 3D processing</w:t>
      </w:r>
    </w:p>
    <w:p w14:paraId="68B5E66F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proofErr w:type="gramEnd"/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glm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gtc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/type_ptr.hpp&gt;</w:t>
      </w:r>
    </w:p>
    <w:p w14:paraId="25561D59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3B09DD2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SceneManager.h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9A36DDC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ViewManager.h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DBA7267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proofErr w:type="gramEnd"/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ShapeMeshes.h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4C3BF5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2160" w:firstLine="0"/>
        <w:rPr>
          <w:rFonts w:ascii="Cascadia Mono" w:hAnsi="Cascadia Mono" w:cs="Cascadia Mono"/>
          <w:color w:val="A31515"/>
          <w:sz w:val="19"/>
          <w:szCs w:val="19"/>
        </w:rPr>
      </w:pPr>
      <w:r w:rsidRPr="000658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6587B">
        <w:rPr>
          <w:rFonts w:ascii="Cascadia Mono" w:hAnsi="Cascadia Mono" w:cs="Cascadia Mono"/>
          <w:color w:val="A31515"/>
          <w:sz w:val="19"/>
          <w:szCs w:val="19"/>
        </w:rPr>
        <w:t>ShaderManager.h</w:t>
      </w:r>
      <w:proofErr w:type="spellEnd"/>
      <w:r w:rsidRPr="0006587B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CCD3DB2" w14:textId="4F08A153" w:rsidR="0006587B" w:rsidRDefault="0006587B" w:rsidP="0006587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9AE3A6C" w14:textId="77777777" w:rsidR="0006587B" w:rsidRPr="0006587B" w:rsidRDefault="0006587B" w:rsidP="0006587B">
      <w:pPr>
        <w:pStyle w:val="ListParagraph"/>
        <w:autoSpaceDE w:val="0"/>
        <w:autoSpaceDN w:val="0"/>
        <w:adjustRightInd w:val="0"/>
        <w:spacing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08C489BE" w14:textId="2083C1CB" w:rsidR="0006587B" w:rsidRPr="0006587B" w:rsidRDefault="0006587B" w:rsidP="0006587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87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6587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06587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6587B"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6587B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6587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06587B"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 w:rsidRPr="0006587B"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76E4FAB6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731D4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GLFW fails initialization, then terminate the application</w:t>
      </w:r>
    </w:p>
    <w:p w14:paraId="60368B00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InitializeGLFW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7F5BE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F5DC79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7FE3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7FC81C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A2CD55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try to create a new shader manager object</w:t>
      </w:r>
    </w:p>
    <w:p w14:paraId="0501E64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EC83B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try to create a new view manager object</w:t>
      </w:r>
    </w:p>
    <w:p w14:paraId="7086E836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028757C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403ACD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41C9075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try to create the main display window</w:t>
      </w:r>
    </w:p>
    <w:p w14:paraId="16DEBC0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CreateDisplayWindow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WINDOW_TITLE);</w:t>
      </w:r>
    </w:p>
    <w:p w14:paraId="79DF7AF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D7CE7D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GLEW fails initialization, then terminate the application</w:t>
      </w:r>
    </w:p>
    <w:p w14:paraId="0BD7E1A1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InitializeGLEW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F796E1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643B2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F673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68A86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510C94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load the shader code from the external GLSL files</w:t>
      </w:r>
    </w:p>
    <w:p w14:paraId="1005ED61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LoadShaders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4E70542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"../../Utilities/shaders/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vertexShader.glsl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58C1D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"../../Utilities/shaders/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fragmentShader.glsl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1244D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84BE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BB53F5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try to create a new scene manager object and prepare the 3D scene</w:t>
      </w:r>
    </w:p>
    <w:p w14:paraId="434C366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CF53D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PrepareScene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D17F0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1033AC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loop will keep running until the application is closed </w:t>
      </w:r>
    </w:p>
    <w:p w14:paraId="73F21132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or until an error has occurred</w:t>
      </w:r>
    </w:p>
    <w:p w14:paraId="288A9A8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glfwWindowShouldClose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8564F75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331A5D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Enable z-depth</w:t>
      </w:r>
    </w:p>
    <w:p w14:paraId="0D8739F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GL_DEPTH_TEST);</w:t>
      </w:r>
    </w:p>
    <w:p w14:paraId="17C7FDA5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E5A63E7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Clear the frame and z buffers</w:t>
      </w:r>
    </w:p>
    <w:p w14:paraId="1CB7814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0.0f, 0.0f, 0.0f, 1.0f);</w:t>
      </w:r>
    </w:p>
    <w:p w14:paraId="46E6DA5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GL_COLOR_BUFFER_BIT | GL_DEPTH_BUFFER_BIT);</w:t>
      </w:r>
    </w:p>
    <w:p w14:paraId="2153A7E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15E2B42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convert from 3D object space to 2D view</w:t>
      </w:r>
    </w:p>
    <w:p w14:paraId="34AE35A1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PrepareSceneView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4C333D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8566527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refresh the 3D scene</w:t>
      </w:r>
    </w:p>
    <w:p w14:paraId="257379A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E2E6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D178E4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BBAC1C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Flips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back buffer with the front buffer every frame.</w:t>
      </w:r>
    </w:p>
    <w:p w14:paraId="06A8530D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glfwSwapBuffers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g_Window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86BAD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5BAAEE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query the latest GLFW events</w:t>
      </w:r>
    </w:p>
    <w:p w14:paraId="65D3F9B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glfwPollEvents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F6AE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55593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54C746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clear the allocated manager objects from memory</w:t>
      </w:r>
    </w:p>
    <w:p w14:paraId="6119D8E6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A2CEB7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1102E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369C6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g_SceneManager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1B50F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FE185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F921D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950E14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49D33B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g_ViewManager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396097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3B58C0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C873B2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0B6B79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26EBCF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g_ShaderManager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311893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8897F8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03AD366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Terminates the program successfully</w:t>
      </w:r>
    </w:p>
    <w:p w14:paraId="3BCC9C6A" w14:textId="77777777" w:rsidR="0006587B" w:rsidRDefault="0006587B" w:rsidP="0006587B">
      <w:pPr>
        <w:autoSpaceDE w:val="0"/>
        <w:autoSpaceDN w:val="0"/>
        <w:adjustRightInd w:val="0"/>
        <w:spacing w:line="240" w:lineRule="auto"/>
        <w:ind w:left="180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C96EB0E" w14:textId="3399565D" w:rsidR="0006587B" w:rsidRDefault="0006587B" w:rsidP="0006587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9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04FD67" w14:textId="77777777" w:rsidR="0006587B" w:rsidRDefault="0006587B" w:rsidP="0006587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58CAA" w14:textId="77777777" w:rsidR="0006587B" w:rsidRDefault="0006587B" w:rsidP="0006587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BF898" w14:textId="77777777" w:rsidR="0006587B" w:rsidRPr="0006587B" w:rsidRDefault="0006587B" w:rsidP="0006587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681F6" w14:textId="77777777" w:rsidR="0006587B" w:rsidRDefault="0006587B" w:rsidP="0006587B">
      <w:pPr>
        <w:ind w:left="1080" w:firstLine="0"/>
        <w:rPr>
          <w:rFonts w:cs="Times New Roman"/>
        </w:rPr>
      </w:pPr>
      <w:r w:rsidRPr="00261F4A">
        <w:rPr>
          <w:rFonts w:cs="Times New Roman"/>
        </w:rPr>
        <w:t xml:space="preserve">At this point I am working on updating </w:t>
      </w:r>
      <w:r>
        <w:rPr>
          <w:rFonts w:cs="Times New Roman"/>
        </w:rPr>
        <w:t>MainCode</w:t>
      </w:r>
      <w:r w:rsidRPr="00261F4A">
        <w:rPr>
          <w:rFonts w:cs="Times New Roman"/>
        </w:rPr>
        <w:t xml:space="preserve">.cpp. The updates I am making in this code are to improve </w:t>
      </w:r>
      <w:r>
        <w:rPr>
          <w:rFonts w:cs="Times New Roman"/>
        </w:rPr>
        <w:t xml:space="preserve">the databases used, and to open more options for better scene rendering. </w:t>
      </w:r>
    </w:p>
    <w:p w14:paraId="6802BD51" w14:textId="4C25CD74" w:rsidR="00EE392D" w:rsidRDefault="00EE392D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1386952864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</w:rPr>
      </w:sdtEndPr>
      <w:sdtContent>
        <w:p w14:paraId="42946AFE" w14:textId="707BC110" w:rsidR="00EE392D" w:rsidRDefault="00EE392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9B83E7B" w14:textId="77777777" w:rsidR="00EE392D" w:rsidRDefault="00EE392D" w:rsidP="00EE392D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Quilty, D. (2024, April 18). </w:t>
              </w:r>
              <w:r>
                <w:rPr>
                  <w:i/>
                  <w:iCs/>
                  <w:noProof/>
                </w:rPr>
                <w:t>How to Improve Database Performance: The Ultimate Guide</w:t>
              </w:r>
              <w:r>
                <w:rPr>
                  <w:noProof/>
                </w:rPr>
                <w:t>. Retrieved from Percona: https://www.percona.com/blog/ultimate-guide-to-improving-database-performance/</w:t>
              </w:r>
            </w:p>
            <w:p w14:paraId="52D96A77" w14:textId="5A725D8D" w:rsidR="00EE392D" w:rsidRDefault="00EE392D" w:rsidP="00EE39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47ACBC" w14:textId="77777777" w:rsidR="00EE392D" w:rsidRDefault="00EE392D" w:rsidP="0006587B">
      <w:pPr>
        <w:ind w:left="1080" w:firstLine="0"/>
        <w:rPr>
          <w:rFonts w:cs="Times New Roman"/>
        </w:rPr>
      </w:pPr>
    </w:p>
    <w:p w14:paraId="05646E57" w14:textId="77777777" w:rsidR="0006587B" w:rsidRPr="00261F4A" w:rsidRDefault="0006587B" w:rsidP="00261F4A">
      <w:pPr>
        <w:ind w:left="1080" w:firstLine="0"/>
        <w:rPr>
          <w:rFonts w:cs="Times New Roman"/>
        </w:rPr>
      </w:pPr>
    </w:p>
    <w:sectPr w:rsidR="0006587B" w:rsidRPr="00261F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8BC20" w14:textId="77777777" w:rsidR="00D331C0" w:rsidRDefault="00D331C0">
      <w:pPr>
        <w:spacing w:line="240" w:lineRule="auto"/>
      </w:pPr>
      <w:r>
        <w:separator/>
      </w:r>
    </w:p>
    <w:p w14:paraId="7855D24A" w14:textId="77777777" w:rsidR="00D331C0" w:rsidRDefault="00D331C0"/>
  </w:endnote>
  <w:endnote w:type="continuationSeparator" w:id="0">
    <w:p w14:paraId="0CF0EBF2" w14:textId="77777777" w:rsidR="00D331C0" w:rsidRDefault="00D331C0">
      <w:pPr>
        <w:spacing w:line="240" w:lineRule="auto"/>
      </w:pPr>
      <w:r>
        <w:continuationSeparator/>
      </w:r>
    </w:p>
    <w:p w14:paraId="11985651" w14:textId="77777777" w:rsidR="00D331C0" w:rsidRDefault="00D33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7448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7488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093E4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59A97" w14:textId="77777777" w:rsidR="00D331C0" w:rsidRDefault="00D331C0">
      <w:pPr>
        <w:spacing w:line="240" w:lineRule="auto"/>
      </w:pPr>
      <w:r>
        <w:separator/>
      </w:r>
    </w:p>
    <w:p w14:paraId="304872D7" w14:textId="77777777" w:rsidR="00D331C0" w:rsidRDefault="00D331C0"/>
  </w:footnote>
  <w:footnote w:type="continuationSeparator" w:id="0">
    <w:p w14:paraId="1C4D39AB" w14:textId="77777777" w:rsidR="00D331C0" w:rsidRDefault="00D331C0">
      <w:pPr>
        <w:spacing w:line="240" w:lineRule="auto"/>
      </w:pPr>
      <w:r>
        <w:continuationSeparator/>
      </w:r>
    </w:p>
    <w:p w14:paraId="59AA1BB4" w14:textId="77777777" w:rsidR="00D331C0" w:rsidRDefault="00D331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92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B6AAA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7EBD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0D0FA6"/>
    <w:multiLevelType w:val="hybridMultilevel"/>
    <w:tmpl w:val="2CE0E90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1F4D0DB7"/>
    <w:multiLevelType w:val="hybridMultilevel"/>
    <w:tmpl w:val="BBB81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7E34D5"/>
    <w:multiLevelType w:val="multilevel"/>
    <w:tmpl w:val="391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77151"/>
    <w:multiLevelType w:val="multilevel"/>
    <w:tmpl w:val="F95A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244DA"/>
    <w:multiLevelType w:val="hybridMultilevel"/>
    <w:tmpl w:val="BACC9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083498"/>
    <w:multiLevelType w:val="hybridMultilevel"/>
    <w:tmpl w:val="66CE4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7017D"/>
    <w:multiLevelType w:val="hybridMultilevel"/>
    <w:tmpl w:val="9CC25E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263F4E"/>
    <w:multiLevelType w:val="hybridMultilevel"/>
    <w:tmpl w:val="9CF04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30436"/>
    <w:multiLevelType w:val="hybridMultilevel"/>
    <w:tmpl w:val="59E6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C25C1"/>
    <w:multiLevelType w:val="hybridMultilevel"/>
    <w:tmpl w:val="66CE4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B3F96"/>
    <w:multiLevelType w:val="multilevel"/>
    <w:tmpl w:val="62F2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937718337">
    <w:abstractNumId w:val="20"/>
  </w:num>
  <w:num w:numId="13" w16cid:durableId="2003461487">
    <w:abstractNumId w:val="10"/>
  </w:num>
  <w:num w:numId="14" w16cid:durableId="1972783318">
    <w:abstractNumId w:val="13"/>
  </w:num>
  <w:num w:numId="15" w16cid:durableId="844981011">
    <w:abstractNumId w:val="12"/>
  </w:num>
  <w:num w:numId="16" w16cid:durableId="1723362965">
    <w:abstractNumId w:val="11"/>
  </w:num>
  <w:num w:numId="17" w16cid:durableId="2119400832">
    <w:abstractNumId w:val="19"/>
  </w:num>
  <w:num w:numId="18" w16cid:durableId="1725526568">
    <w:abstractNumId w:val="15"/>
  </w:num>
  <w:num w:numId="19" w16cid:durableId="1637830283">
    <w:abstractNumId w:val="17"/>
  </w:num>
  <w:num w:numId="20" w16cid:durableId="971132784">
    <w:abstractNumId w:val="14"/>
  </w:num>
  <w:num w:numId="21" w16cid:durableId="1019042584">
    <w:abstractNumId w:val="18"/>
  </w:num>
  <w:num w:numId="22" w16cid:durableId="11711442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2"/>
    <w:rsid w:val="00023AFE"/>
    <w:rsid w:val="00043135"/>
    <w:rsid w:val="00056FCF"/>
    <w:rsid w:val="0006587B"/>
    <w:rsid w:val="00070491"/>
    <w:rsid w:val="000A3D9B"/>
    <w:rsid w:val="000A4D4D"/>
    <w:rsid w:val="000B7A55"/>
    <w:rsid w:val="000D4642"/>
    <w:rsid w:val="000D539D"/>
    <w:rsid w:val="00116273"/>
    <w:rsid w:val="00201B12"/>
    <w:rsid w:val="00224592"/>
    <w:rsid w:val="00261F4A"/>
    <w:rsid w:val="002C79E6"/>
    <w:rsid w:val="002F3AE9"/>
    <w:rsid w:val="003804CC"/>
    <w:rsid w:val="00381DE9"/>
    <w:rsid w:val="003E4EB7"/>
    <w:rsid w:val="003F3B26"/>
    <w:rsid w:val="004D591D"/>
    <w:rsid w:val="00512BFF"/>
    <w:rsid w:val="0051436D"/>
    <w:rsid w:val="005C199E"/>
    <w:rsid w:val="00664C1A"/>
    <w:rsid w:val="007513DB"/>
    <w:rsid w:val="008353BD"/>
    <w:rsid w:val="0087407D"/>
    <w:rsid w:val="00887020"/>
    <w:rsid w:val="00893022"/>
    <w:rsid w:val="008E6AB4"/>
    <w:rsid w:val="00A33F97"/>
    <w:rsid w:val="00A370E5"/>
    <w:rsid w:val="00A417C1"/>
    <w:rsid w:val="00B863FB"/>
    <w:rsid w:val="00B86440"/>
    <w:rsid w:val="00BB2D6F"/>
    <w:rsid w:val="00BD2547"/>
    <w:rsid w:val="00BE22EF"/>
    <w:rsid w:val="00C00F8F"/>
    <w:rsid w:val="00C03068"/>
    <w:rsid w:val="00C94080"/>
    <w:rsid w:val="00CF4290"/>
    <w:rsid w:val="00D3202B"/>
    <w:rsid w:val="00D331C0"/>
    <w:rsid w:val="00D620FD"/>
    <w:rsid w:val="00D74E9F"/>
    <w:rsid w:val="00D91044"/>
    <w:rsid w:val="00DA164B"/>
    <w:rsid w:val="00DF2455"/>
    <w:rsid w:val="00E67454"/>
    <w:rsid w:val="00EE392D"/>
    <w:rsid w:val="00EF55C5"/>
    <w:rsid w:val="00F6242A"/>
    <w:rsid w:val="00FB57D6"/>
    <w:rsid w:val="00FC520A"/>
    <w:rsid w:val="00FD0666"/>
    <w:rsid w:val="00FE623A"/>
    <w:rsid w:val="00FE6389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55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22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3022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D32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Dav24</b:Tag>
    <b:SourceType>InternetSite</b:SourceType>
    <b:Guid>{0396ABE4-790F-4851-9394-70222FB8FB85}</b:Guid>
    <b:Author>
      <b:Author>
        <b:NameList>
          <b:Person>
            <b:Last>Quilty</b:Last>
            <b:First>David</b:First>
          </b:Person>
        </b:NameList>
      </b:Author>
    </b:Author>
    <b:Title>How to Improve Database Performance: The Ultimate Guide</b:Title>
    <b:InternetSiteTitle>Percona</b:InternetSiteTitle>
    <b:Year>2024</b:Year>
    <b:Month>April</b:Month>
    <b:Day>18</b:Day>
    <b:URL>https://www.percona.com/blog/ultimate-guide-to-improving-database-performance/</b:URL>
    <b:RefOrder>1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3CDCDE-692A-491B-8ECF-7B24E66A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2024-11-29T19:07:00Z</dcterms:created>
  <dcterms:modified xsi:type="dcterms:W3CDTF">2024-12-14T15:38:00Z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